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6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44"/>
        <w:gridCol w:w="3744"/>
      </w:tblGrid>
      <w:tr w:rsidR="007063AF" w:rsidRPr="00F17BFD" w:rsidTr="007063AF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063AF" w:rsidRPr="00F17BFD" w:rsidRDefault="007063AF" w:rsidP="00174A87">
            <w:pPr>
              <w:pStyle w:val="Title"/>
              <w:rPr>
                <w:sz w:val="56"/>
                <w:szCs w:val="52"/>
              </w:rPr>
            </w:pPr>
            <w:r w:rsidRPr="00F17BFD">
              <w:rPr>
                <w:sz w:val="56"/>
                <w:szCs w:val="52"/>
              </w:rPr>
              <w:t>Jorrel</w:t>
            </w:r>
          </w:p>
          <w:p w:rsidR="007063AF" w:rsidRPr="00F17BFD" w:rsidRDefault="007063AF" w:rsidP="00174A87">
            <w:pPr>
              <w:pStyle w:val="Subtitle"/>
              <w:rPr>
                <w:sz w:val="56"/>
                <w:szCs w:val="20"/>
              </w:rPr>
            </w:pPr>
            <w:r w:rsidRPr="00F17BFD">
              <w:rPr>
                <w:sz w:val="56"/>
                <w:szCs w:val="20"/>
              </w:rPr>
              <w:t>ramirez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063AF" w:rsidRPr="00F17BFD" w:rsidRDefault="007063AF" w:rsidP="00174A87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2376F10510E4DFDACBCDCCA9036322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F17BFD">
                  <w:rPr>
                    <w:sz w:val="20"/>
                    <w:szCs w:val="20"/>
                  </w:rPr>
                  <w:t xml:space="preserve">028. </w:t>
                </w:r>
                <w:proofErr w:type="spellStart"/>
                <w:r w:rsidRPr="00F17BFD">
                  <w:rPr>
                    <w:sz w:val="20"/>
                    <w:szCs w:val="20"/>
                  </w:rPr>
                  <w:t>Talaga</w:t>
                </w:r>
                <w:proofErr w:type="spellEnd"/>
                <w:r w:rsidRPr="00F17BFD">
                  <w:rPr>
                    <w:sz w:val="20"/>
                    <w:szCs w:val="20"/>
                  </w:rPr>
                  <w:t xml:space="preserve"> Proper, </w:t>
                </w:r>
                <w:proofErr w:type="spellStart"/>
                <w:r w:rsidRPr="00F17BFD">
                  <w:rPr>
                    <w:sz w:val="20"/>
                    <w:szCs w:val="20"/>
                  </w:rPr>
                  <w:t>Brgy</w:t>
                </w:r>
                <w:proofErr w:type="spellEnd"/>
                <w:r w:rsidRPr="00F17BFD">
                  <w:rPr>
                    <w:sz w:val="20"/>
                    <w:szCs w:val="20"/>
                  </w:rPr>
                  <w:t xml:space="preserve">. </w:t>
                </w:r>
                <w:proofErr w:type="spellStart"/>
                <w:r w:rsidRPr="00F17BFD">
                  <w:rPr>
                    <w:sz w:val="20"/>
                    <w:szCs w:val="20"/>
                  </w:rPr>
                  <w:t>Maybancal</w:t>
                </w:r>
                <w:proofErr w:type="spellEnd"/>
                <w:r w:rsidRPr="00F17BFD">
                  <w:rPr>
                    <w:sz w:val="20"/>
                    <w:szCs w:val="20"/>
                  </w:rPr>
                  <w:t xml:space="preserve"> </w:t>
                </w:r>
                <w:r w:rsidRPr="00F17BFD">
                  <w:rPr>
                    <w:sz w:val="20"/>
                    <w:szCs w:val="20"/>
                  </w:rPr>
                  <w:br/>
                </w:r>
                <w:proofErr w:type="spellStart"/>
                <w:r w:rsidRPr="00F17BFD">
                  <w:rPr>
                    <w:sz w:val="20"/>
                    <w:szCs w:val="20"/>
                  </w:rPr>
                  <w:t>Morong</w:t>
                </w:r>
                <w:proofErr w:type="spellEnd"/>
                <w:r w:rsidRPr="00F17BFD">
                  <w:rPr>
                    <w:sz w:val="20"/>
                    <w:szCs w:val="20"/>
                  </w:rPr>
                  <w:t xml:space="preserve">, Rizal </w:t>
                </w:r>
              </w:sdtContent>
            </w:sdt>
            <w:r w:rsidRPr="00F17BF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093CA1" wp14:editId="2C67E4F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70DFA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063AF" w:rsidRPr="00F17BFD" w:rsidRDefault="007063AF" w:rsidP="00174A87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CBF9853EC497469680BCC7D3FC711F3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F17BFD">
                  <w:rPr>
                    <w:sz w:val="20"/>
                    <w:szCs w:val="20"/>
                  </w:rPr>
                  <w:t>(+63) 928-015-7653</w:t>
                </w:r>
              </w:sdtContent>
            </w:sdt>
            <w:r w:rsidRPr="00F17BFD">
              <w:rPr>
                <w:sz w:val="20"/>
                <w:szCs w:val="20"/>
              </w:rPr>
              <w:t xml:space="preserve">  </w:t>
            </w:r>
            <w:r w:rsidRPr="00F17BF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8C8014C" wp14:editId="1BE6761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DDEC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063AF" w:rsidRPr="00F17BFD" w:rsidRDefault="007063AF" w:rsidP="00F17BFD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68960EE8B92842FF8FCC0E66C8FB18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F17BFD">
                  <w:rPr>
                    <w:sz w:val="20"/>
                    <w:szCs w:val="20"/>
                  </w:rPr>
                  <w:t>ramirezjorrel0@</w:t>
                </w:r>
              </w:sdtContent>
            </w:sdt>
            <w:r w:rsidRPr="00F17BFD">
              <w:rPr>
                <w:sz w:val="20"/>
                <w:szCs w:val="20"/>
              </w:rPr>
              <w:t xml:space="preserve">gmail.com  </w:t>
            </w:r>
            <w:r w:rsidRPr="00F17BF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34DDE2B" wp14:editId="0D511B3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80C4C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F17BF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744" w:type="dxa"/>
          </w:tcPr>
          <w:p w:rsidR="007063AF" w:rsidRPr="00F17BFD" w:rsidRDefault="007063AF" w:rsidP="00174A87">
            <w:pPr>
              <w:pStyle w:val="ContactInfo"/>
              <w:rPr>
                <w:sz w:val="20"/>
                <w:szCs w:val="20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F17BFD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F17BFD" w:rsidRDefault="00075B13" w:rsidP="009D0878">
            <w:pPr>
              <w:pStyle w:val="Icons"/>
              <w:rPr>
                <w:sz w:val="20"/>
                <w:szCs w:val="20"/>
              </w:rPr>
            </w:pPr>
            <w:r w:rsidRPr="00F17BF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CA3F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F17BFD" w:rsidRDefault="0091445A" w:rsidP="007850D1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Objective:"/>
                <w:tag w:val="Objective:"/>
                <w:id w:val="-376709012"/>
                <w:placeholder>
                  <w:docPart w:val="CBACD8FC95754BC8AB0F0F5F3BEB91B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F17BFD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p w:rsidR="00F17BFD" w:rsidRPr="00F17BFD" w:rsidRDefault="00F17BFD" w:rsidP="00F17BFD">
      <w:pPr>
        <w:rPr>
          <w:lang w:val="en-PH"/>
        </w:rPr>
      </w:pPr>
      <w:r w:rsidRPr="00F17BFD">
        <w:rPr>
          <w:lang w:val="en-PH"/>
        </w:rPr>
        <w:t>Friendly, organized individual looking to apply on company in order to provide customer-focused service in a fast-paced environment.</w:t>
      </w:r>
    </w:p>
    <w:p w:rsidR="00A77B4D" w:rsidRPr="00F17BFD" w:rsidRDefault="00F17BFD" w:rsidP="00F17BFD">
      <w:pPr>
        <w:rPr>
          <w:lang w:val="en-PH"/>
        </w:rPr>
      </w:pPr>
      <w:r w:rsidRPr="00F17BFD">
        <w:rPr>
          <w:lang w:val="en-PH"/>
        </w:rPr>
        <w:t>Able to work long hours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F17BFD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F17BFD" w:rsidRDefault="00075B13" w:rsidP="00075B13">
            <w:pPr>
              <w:pStyle w:val="Icons"/>
              <w:rPr>
                <w:sz w:val="20"/>
                <w:szCs w:val="20"/>
              </w:rPr>
            </w:pPr>
            <w:r w:rsidRPr="00F17BF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E27A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F17BFD" w:rsidRDefault="0091445A" w:rsidP="002146F8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56632F2DF16B4D16AAF474CCA79FBC0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F17BFD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:rsidR="007C0E0E" w:rsidRPr="00F17BFD" w:rsidRDefault="007063AF" w:rsidP="00B47E1E">
      <w:pPr>
        <w:pStyle w:val="Heading2"/>
        <w:rPr>
          <w:sz w:val="24"/>
          <w:szCs w:val="24"/>
        </w:rPr>
      </w:pPr>
      <w:r w:rsidRPr="00F17B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-3033726</wp:posOffset>
            </wp:positionV>
            <wp:extent cx="1310640" cy="1310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BFD">
        <w:rPr>
          <w:sz w:val="24"/>
          <w:szCs w:val="24"/>
        </w:rPr>
        <w:t>Elementary</w:t>
      </w:r>
      <w:r w:rsidR="007C0E0E" w:rsidRPr="00F17BFD">
        <w:rPr>
          <w:sz w:val="24"/>
          <w:szCs w:val="24"/>
        </w:rPr>
        <w:t xml:space="preserve"> | </w:t>
      </w:r>
      <w:proofErr w:type="spellStart"/>
      <w:r w:rsidR="00F17BFD">
        <w:rPr>
          <w:rStyle w:val="Emphasis"/>
          <w:sz w:val="24"/>
          <w:szCs w:val="24"/>
        </w:rPr>
        <w:t>Talaga</w:t>
      </w:r>
      <w:proofErr w:type="spellEnd"/>
      <w:r w:rsidR="00F17BFD">
        <w:rPr>
          <w:rStyle w:val="Emphasis"/>
          <w:sz w:val="24"/>
          <w:szCs w:val="24"/>
        </w:rPr>
        <w:t xml:space="preserve"> Elementary School</w:t>
      </w:r>
    </w:p>
    <w:p w:rsidR="000E24AC" w:rsidRDefault="00F17BFD" w:rsidP="00F17BFD">
      <w:pPr>
        <w:pStyle w:val="Heading3"/>
        <w:rPr>
          <w:rFonts w:asciiTheme="minorHAnsi" w:eastAsiaTheme="minorHAnsi" w:hAnsiTheme="minorHAnsi" w:cstheme="minorBidi"/>
          <w:caps w:val="0"/>
          <w:sz w:val="20"/>
          <w:szCs w:val="20"/>
        </w:rPr>
      </w:pPr>
      <w:r>
        <w:rPr>
          <w:sz w:val="22"/>
          <w:szCs w:val="22"/>
        </w:rPr>
        <w:t>2008</w:t>
      </w:r>
      <w:r w:rsidR="007C0E0E" w:rsidRPr="00F17BFD">
        <w:rPr>
          <w:sz w:val="22"/>
          <w:szCs w:val="22"/>
        </w:rPr>
        <w:t xml:space="preserve"> – </w:t>
      </w:r>
      <w:r>
        <w:rPr>
          <w:sz w:val="22"/>
          <w:szCs w:val="22"/>
        </w:rPr>
        <w:t>2014</w:t>
      </w:r>
    </w:p>
    <w:p w:rsidR="00F17BFD" w:rsidRDefault="00F17BFD" w:rsidP="00F17BFD">
      <w:pPr>
        <w:pStyle w:val="Heading3"/>
        <w:rPr>
          <w:rFonts w:asciiTheme="minorHAnsi" w:eastAsiaTheme="minorHAnsi" w:hAnsiTheme="minorHAnsi" w:cstheme="minorBidi"/>
          <w:caps w:val="0"/>
          <w:sz w:val="20"/>
          <w:szCs w:val="20"/>
        </w:rPr>
      </w:pPr>
      <w:proofErr w:type="spellStart"/>
      <w:r>
        <w:rPr>
          <w:rFonts w:asciiTheme="minorHAnsi" w:eastAsiaTheme="minorHAnsi" w:hAnsiTheme="minorHAnsi" w:cstheme="minorBidi"/>
          <w:caps w:val="0"/>
          <w:sz w:val="20"/>
          <w:szCs w:val="20"/>
        </w:rPr>
        <w:t>Talaga</w:t>
      </w:r>
      <w:proofErr w:type="spellEnd"/>
      <w:r>
        <w:rPr>
          <w:rFonts w:asciiTheme="minorHAnsi" w:eastAsiaTheme="minorHAnsi" w:hAnsiTheme="minorHAnsi" w:cstheme="minorBidi"/>
          <w:caps w:val="0"/>
          <w:sz w:val="20"/>
          <w:szCs w:val="20"/>
        </w:rPr>
        <w:t xml:space="preserve"> Proper, </w:t>
      </w:r>
      <w:proofErr w:type="spellStart"/>
      <w:r>
        <w:rPr>
          <w:rFonts w:asciiTheme="minorHAnsi" w:eastAsiaTheme="minorHAnsi" w:hAnsiTheme="minorHAnsi" w:cstheme="minorBidi"/>
          <w:caps w:val="0"/>
          <w:sz w:val="20"/>
          <w:szCs w:val="20"/>
        </w:rPr>
        <w:t>Brgy</w:t>
      </w:r>
      <w:proofErr w:type="spellEnd"/>
      <w:r>
        <w:rPr>
          <w:rFonts w:asciiTheme="minorHAnsi" w:eastAsiaTheme="minorHAnsi" w:hAnsiTheme="minorHAnsi" w:cstheme="minorBidi"/>
          <w:caps w:val="0"/>
          <w:sz w:val="20"/>
          <w:szCs w:val="20"/>
        </w:rPr>
        <w:t xml:space="preserve">. </w:t>
      </w:r>
      <w:proofErr w:type="spellStart"/>
      <w:r>
        <w:rPr>
          <w:rFonts w:asciiTheme="minorHAnsi" w:eastAsiaTheme="minorHAnsi" w:hAnsiTheme="minorHAnsi" w:cstheme="minorBidi"/>
          <w:caps w:val="0"/>
          <w:sz w:val="20"/>
          <w:szCs w:val="20"/>
        </w:rPr>
        <w:t>Maybancal</w:t>
      </w:r>
      <w:proofErr w:type="spellEnd"/>
      <w:r>
        <w:rPr>
          <w:rFonts w:asciiTheme="minorHAnsi" w:eastAsiaTheme="minorHAnsi" w:hAnsiTheme="minorHAnsi" w:cstheme="minorBidi"/>
          <w:caps w:val="0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aps w:val="0"/>
          <w:sz w:val="20"/>
          <w:szCs w:val="20"/>
        </w:rPr>
        <w:t>Morong</w:t>
      </w:r>
      <w:proofErr w:type="spellEnd"/>
      <w:r>
        <w:rPr>
          <w:rFonts w:asciiTheme="minorHAnsi" w:eastAsiaTheme="minorHAnsi" w:hAnsiTheme="minorHAnsi" w:cstheme="minorBidi"/>
          <w:caps w:val="0"/>
          <w:sz w:val="20"/>
          <w:szCs w:val="20"/>
        </w:rPr>
        <w:t>, Rizal</w:t>
      </w:r>
    </w:p>
    <w:p w:rsidR="00F17BFD" w:rsidRPr="00F17BFD" w:rsidRDefault="00F17BFD" w:rsidP="00F17BFD">
      <w:pPr>
        <w:pStyle w:val="Heading3"/>
        <w:rPr>
          <w:sz w:val="20"/>
          <w:szCs w:val="20"/>
        </w:rPr>
      </w:pPr>
    </w:p>
    <w:p w:rsidR="007C0E0E" w:rsidRPr="00F17BFD" w:rsidRDefault="007063AF" w:rsidP="00B47E1E">
      <w:pPr>
        <w:pStyle w:val="Heading2"/>
        <w:rPr>
          <w:sz w:val="24"/>
          <w:szCs w:val="24"/>
        </w:rPr>
      </w:pPr>
      <w:r w:rsidRPr="00F17BFD">
        <w:rPr>
          <w:sz w:val="24"/>
          <w:szCs w:val="24"/>
        </w:rPr>
        <w:t>High School</w:t>
      </w:r>
      <w:r w:rsidR="007C0E0E" w:rsidRPr="00F17BFD">
        <w:rPr>
          <w:sz w:val="24"/>
          <w:szCs w:val="24"/>
        </w:rPr>
        <w:t xml:space="preserve"> | </w:t>
      </w:r>
      <w:proofErr w:type="spellStart"/>
      <w:r w:rsidR="00F17BFD">
        <w:rPr>
          <w:rStyle w:val="Emphasis"/>
          <w:sz w:val="24"/>
          <w:szCs w:val="24"/>
        </w:rPr>
        <w:t>Pantay</w:t>
      </w:r>
      <w:proofErr w:type="spellEnd"/>
      <w:r w:rsidR="00F17BFD">
        <w:rPr>
          <w:rStyle w:val="Emphasis"/>
          <w:sz w:val="24"/>
          <w:szCs w:val="24"/>
        </w:rPr>
        <w:t xml:space="preserve"> Integrated High School</w:t>
      </w:r>
    </w:p>
    <w:p w:rsidR="007C0E0E" w:rsidRPr="00F17BFD" w:rsidRDefault="00F17BFD" w:rsidP="004F199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2014</w:t>
      </w:r>
      <w:r w:rsidR="007C0E0E" w:rsidRPr="00F17BFD">
        <w:rPr>
          <w:sz w:val="22"/>
          <w:szCs w:val="22"/>
        </w:rPr>
        <w:t xml:space="preserve"> – </w:t>
      </w:r>
      <w:r>
        <w:rPr>
          <w:sz w:val="22"/>
          <w:szCs w:val="22"/>
        </w:rPr>
        <w:t>2018</w:t>
      </w:r>
    </w:p>
    <w:p w:rsidR="007C0E0E" w:rsidRPr="00F17BFD" w:rsidRDefault="00F17BFD" w:rsidP="007C0E0E">
      <w:pPr>
        <w:rPr>
          <w:sz w:val="20"/>
          <w:szCs w:val="20"/>
        </w:rPr>
      </w:pPr>
      <w:r>
        <w:rPr>
          <w:sz w:val="20"/>
          <w:szCs w:val="20"/>
        </w:rPr>
        <w:t xml:space="preserve">Sitio </w:t>
      </w:r>
      <w:proofErr w:type="spellStart"/>
      <w:r>
        <w:rPr>
          <w:sz w:val="20"/>
          <w:szCs w:val="20"/>
        </w:rPr>
        <w:t>Pantay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Brgy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Dalig</w:t>
      </w:r>
      <w:proofErr w:type="spellEnd"/>
      <w:r>
        <w:rPr>
          <w:sz w:val="20"/>
          <w:szCs w:val="20"/>
        </w:rPr>
        <w:t xml:space="preserve"> Teresa, Rizal</w:t>
      </w:r>
    </w:p>
    <w:p w:rsidR="007063AF" w:rsidRPr="00F17BFD" w:rsidRDefault="007063AF" w:rsidP="007063AF">
      <w:pPr>
        <w:pStyle w:val="Heading2"/>
        <w:rPr>
          <w:sz w:val="24"/>
          <w:szCs w:val="24"/>
        </w:rPr>
      </w:pPr>
      <w:r w:rsidRPr="00F17BFD">
        <w:rPr>
          <w:sz w:val="24"/>
          <w:szCs w:val="24"/>
        </w:rPr>
        <w:t xml:space="preserve">Senior High School </w:t>
      </w:r>
      <w:r w:rsidRPr="00F17BFD">
        <w:rPr>
          <w:sz w:val="24"/>
          <w:szCs w:val="24"/>
        </w:rPr>
        <w:t xml:space="preserve">| </w:t>
      </w:r>
      <w:r w:rsidR="00F17BFD">
        <w:rPr>
          <w:rStyle w:val="Emphasis"/>
          <w:sz w:val="24"/>
          <w:szCs w:val="24"/>
        </w:rPr>
        <w:t>East Systems Colleges of Rizal</w:t>
      </w:r>
    </w:p>
    <w:p w:rsidR="007063AF" w:rsidRPr="00F17BFD" w:rsidRDefault="00F17BFD" w:rsidP="007063A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2018</w:t>
      </w:r>
      <w:r w:rsidR="007063AF" w:rsidRPr="00F17BFD">
        <w:rPr>
          <w:sz w:val="22"/>
          <w:szCs w:val="22"/>
        </w:rPr>
        <w:t xml:space="preserve"> – </w:t>
      </w:r>
      <w:r>
        <w:rPr>
          <w:sz w:val="22"/>
          <w:szCs w:val="22"/>
        </w:rPr>
        <w:t>2020</w:t>
      </w:r>
    </w:p>
    <w:p w:rsidR="007063AF" w:rsidRPr="00F17BFD" w:rsidRDefault="00F17BFD" w:rsidP="007C0E0E">
      <w:pPr>
        <w:rPr>
          <w:sz w:val="20"/>
          <w:szCs w:val="20"/>
          <w:lang w:val="en-PH"/>
        </w:rPr>
      </w:pPr>
      <w:r w:rsidRPr="00F17BFD">
        <w:rPr>
          <w:sz w:val="20"/>
          <w:szCs w:val="20"/>
          <w:lang w:val="en-PH"/>
        </w:rPr>
        <w:t xml:space="preserve">J. Pascual Sitio </w:t>
      </w:r>
      <w:proofErr w:type="spellStart"/>
      <w:r w:rsidRPr="00F17BFD">
        <w:rPr>
          <w:sz w:val="20"/>
          <w:szCs w:val="20"/>
          <w:lang w:val="en-PH"/>
        </w:rPr>
        <w:t>Ibaba</w:t>
      </w:r>
      <w:proofErr w:type="spellEnd"/>
      <w:r w:rsidRPr="00F17BFD">
        <w:rPr>
          <w:sz w:val="20"/>
          <w:szCs w:val="20"/>
          <w:lang w:val="en-PH"/>
        </w:rPr>
        <w:t xml:space="preserve"> </w:t>
      </w:r>
      <w:proofErr w:type="spellStart"/>
      <w:r w:rsidRPr="00F17BFD">
        <w:rPr>
          <w:sz w:val="20"/>
          <w:szCs w:val="20"/>
          <w:lang w:val="en-PH"/>
        </w:rPr>
        <w:t>B</w:t>
      </w:r>
      <w:r>
        <w:rPr>
          <w:sz w:val="20"/>
          <w:szCs w:val="20"/>
          <w:lang w:val="en-PH"/>
        </w:rPr>
        <w:t>r</w:t>
      </w:r>
      <w:r w:rsidRPr="00F17BFD">
        <w:rPr>
          <w:sz w:val="20"/>
          <w:szCs w:val="20"/>
          <w:lang w:val="en-PH"/>
        </w:rPr>
        <w:t>gy</w:t>
      </w:r>
      <w:proofErr w:type="spellEnd"/>
      <w:r w:rsidRPr="00F17BFD">
        <w:rPr>
          <w:sz w:val="20"/>
          <w:szCs w:val="20"/>
          <w:lang w:val="en-PH"/>
        </w:rPr>
        <w:t xml:space="preserve">. San Pedro </w:t>
      </w:r>
      <w:proofErr w:type="spellStart"/>
      <w:r w:rsidRPr="00F17BFD">
        <w:rPr>
          <w:sz w:val="20"/>
          <w:szCs w:val="20"/>
          <w:lang w:val="en-PH"/>
        </w:rPr>
        <w:t>Morong</w:t>
      </w:r>
      <w:proofErr w:type="spellEnd"/>
      <w:r w:rsidRPr="00F17BFD">
        <w:rPr>
          <w:sz w:val="20"/>
          <w:szCs w:val="20"/>
          <w:lang w:val="en-PH"/>
        </w:rPr>
        <w:t xml:space="preserve"> Rizal</w:t>
      </w:r>
    </w:p>
    <w:p w:rsidR="007063AF" w:rsidRPr="00F17BFD" w:rsidRDefault="00F17BFD" w:rsidP="007063A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College</w:t>
      </w:r>
      <w:r w:rsidR="007063AF" w:rsidRPr="00F17BFD">
        <w:rPr>
          <w:sz w:val="24"/>
          <w:szCs w:val="24"/>
        </w:rPr>
        <w:t xml:space="preserve"> | </w:t>
      </w:r>
      <w:r>
        <w:rPr>
          <w:rStyle w:val="Emphasis"/>
          <w:sz w:val="24"/>
          <w:szCs w:val="24"/>
        </w:rPr>
        <w:t>Renaissance School of Science and Technology</w:t>
      </w:r>
    </w:p>
    <w:p w:rsidR="00F17BFD" w:rsidRDefault="00F17BFD" w:rsidP="00F17BFD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2020</w:t>
      </w:r>
      <w:r w:rsidR="007063AF" w:rsidRPr="00F17BFD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:rsidR="00F17BFD" w:rsidRPr="00F17BFD" w:rsidRDefault="00F17BFD" w:rsidP="00F17BFD">
      <w:pPr>
        <w:rPr>
          <w:sz w:val="20"/>
          <w:szCs w:val="20"/>
          <w:lang w:val="en-PH"/>
        </w:rPr>
      </w:pPr>
      <w:proofErr w:type="spellStart"/>
      <w:r w:rsidRPr="00F17BFD">
        <w:rPr>
          <w:sz w:val="20"/>
          <w:szCs w:val="20"/>
          <w:lang w:val="en-PH"/>
        </w:rPr>
        <w:t>Morong</w:t>
      </w:r>
      <w:proofErr w:type="spellEnd"/>
      <w:r w:rsidRPr="00F17BFD">
        <w:rPr>
          <w:sz w:val="20"/>
          <w:szCs w:val="20"/>
          <w:lang w:val="en-PH"/>
        </w:rPr>
        <w:t xml:space="preserve"> Rizal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F17BFD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F17BFD" w:rsidRDefault="00075B13" w:rsidP="00075B13">
            <w:pPr>
              <w:pStyle w:val="Icons"/>
              <w:rPr>
                <w:sz w:val="20"/>
                <w:szCs w:val="20"/>
              </w:rPr>
            </w:pPr>
            <w:r w:rsidRPr="00F17BF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3ABD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F17BFD" w:rsidRDefault="0091445A" w:rsidP="0004158B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0FDB1DB879064012A981689A08BF37C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F17BFD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:rsidR="005E088C" w:rsidRPr="00F17BFD" w:rsidRDefault="00B37773" w:rsidP="00B47E1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Assistant</w:t>
      </w:r>
      <w:r w:rsidR="005E088C" w:rsidRPr="00F17BFD">
        <w:rPr>
          <w:sz w:val="24"/>
          <w:szCs w:val="24"/>
        </w:rPr>
        <w:t xml:space="preserve"> | </w:t>
      </w:r>
      <w:proofErr w:type="spellStart"/>
      <w:r>
        <w:rPr>
          <w:rStyle w:val="Emphasis"/>
          <w:sz w:val="24"/>
          <w:szCs w:val="24"/>
        </w:rPr>
        <w:t>Filnerro</w:t>
      </w:r>
      <w:proofErr w:type="spellEnd"/>
      <w:r>
        <w:rPr>
          <w:rStyle w:val="Emphasis"/>
          <w:sz w:val="24"/>
          <w:szCs w:val="24"/>
        </w:rPr>
        <w:t xml:space="preserve"> Travel and Tours</w:t>
      </w:r>
    </w:p>
    <w:p w:rsidR="005E088C" w:rsidRPr="00F17BFD" w:rsidRDefault="00B37773" w:rsidP="004F199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Part-timer</w:t>
      </w:r>
    </w:p>
    <w:p w:rsidR="005E088C" w:rsidRPr="00F17BFD" w:rsidRDefault="00B37773" w:rsidP="005E088C">
      <w:pPr>
        <w:rPr>
          <w:sz w:val="20"/>
          <w:szCs w:val="20"/>
        </w:rPr>
      </w:pPr>
      <w:r>
        <w:rPr>
          <w:sz w:val="20"/>
          <w:szCs w:val="20"/>
        </w:rPr>
        <w:t>Feb 2021 – April 2021</w:t>
      </w:r>
    </w:p>
    <w:p w:rsidR="005E088C" w:rsidRPr="00F17BFD" w:rsidRDefault="00B37773" w:rsidP="00B47E1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Job Training</w:t>
      </w:r>
      <w:r w:rsidR="005E088C" w:rsidRPr="00F17BFD">
        <w:rPr>
          <w:sz w:val="24"/>
          <w:szCs w:val="24"/>
        </w:rPr>
        <w:t xml:space="preserve"> | </w:t>
      </w:r>
      <w:r>
        <w:rPr>
          <w:rStyle w:val="Emphasis"/>
          <w:sz w:val="24"/>
          <w:szCs w:val="24"/>
        </w:rPr>
        <w:t xml:space="preserve">Municipality of </w:t>
      </w:r>
      <w:proofErr w:type="spellStart"/>
      <w:r>
        <w:rPr>
          <w:rStyle w:val="Emphasis"/>
          <w:sz w:val="24"/>
          <w:szCs w:val="24"/>
        </w:rPr>
        <w:t>Morong</w:t>
      </w:r>
      <w:proofErr w:type="spellEnd"/>
      <w:r>
        <w:rPr>
          <w:rStyle w:val="Emphasis"/>
          <w:sz w:val="24"/>
          <w:szCs w:val="24"/>
        </w:rPr>
        <w:t xml:space="preserve"> Rizal</w:t>
      </w:r>
    </w:p>
    <w:p w:rsidR="005E088C" w:rsidRPr="00F17BFD" w:rsidRDefault="00B37773" w:rsidP="004F199F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November 2019</w:t>
      </w:r>
      <w:r w:rsidR="005E088C" w:rsidRPr="00F17BFD">
        <w:rPr>
          <w:sz w:val="22"/>
          <w:szCs w:val="22"/>
        </w:rPr>
        <w:t xml:space="preserve"> – </w:t>
      </w:r>
      <w:r>
        <w:rPr>
          <w:sz w:val="22"/>
          <w:szCs w:val="22"/>
        </w:rPr>
        <w:t>JaNUARY 2020</w:t>
      </w:r>
      <w:r>
        <w:rPr>
          <w:sz w:val="22"/>
          <w:szCs w:val="22"/>
        </w:rPr>
        <w:tab/>
      </w:r>
    </w:p>
    <w:p w:rsidR="005E088C" w:rsidRPr="00F17BFD" w:rsidRDefault="00B37773" w:rsidP="005E088C">
      <w:pPr>
        <w:rPr>
          <w:sz w:val="20"/>
          <w:szCs w:val="20"/>
        </w:rPr>
      </w:pPr>
      <w:r>
        <w:rPr>
          <w:sz w:val="20"/>
          <w:szCs w:val="20"/>
        </w:rPr>
        <w:t>Short-term as part of graduation requirements on Senior High School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F17BFD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F17BFD" w:rsidRDefault="00075B13" w:rsidP="00075B13">
            <w:pPr>
              <w:pStyle w:val="Icons"/>
              <w:rPr>
                <w:sz w:val="20"/>
                <w:szCs w:val="20"/>
              </w:rPr>
            </w:pPr>
            <w:r w:rsidRPr="00F17BF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E49B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F17BFD" w:rsidRDefault="0091445A" w:rsidP="00AD6216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925109897"/>
                <w:placeholder>
                  <w:docPart w:val="179BAAB78AE647A79FF7B73D2D528D7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F17BFD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F17BFD" w:rsidTr="00565B06">
        <w:tc>
          <w:tcPr>
            <w:tcW w:w="4320" w:type="dxa"/>
          </w:tcPr>
          <w:p w:rsidR="00B37773" w:rsidRPr="00B37773" w:rsidRDefault="00B37773" w:rsidP="00B37773">
            <w:pPr>
              <w:pStyle w:val="ListBullet"/>
              <w:rPr>
                <w:b/>
                <w:bCs/>
                <w:color w:val="000000"/>
                <w:lang w:val="en-PH" w:eastAsia="en-PH"/>
              </w:rPr>
            </w:pPr>
            <w:r w:rsidRPr="00B37773">
              <w:rPr>
                <w:shd w:val="clear" w:color="auto" w:fill="FFFFFF"/>
                <w:lang w:val="en-PH" w:eastAsia="en-PH"/>
              </w:rPr>
              <w:t>Taking orders is one thing but taking them accurately is a different thing altogether. If you don’t listen carefully, you end up delivering the wrong order and angering customers</w:t>
            </w:r>
          </w:p>
          <w:p w:rsidR="00316CE4" w:rsidRPr="00F17BFD" w:rsidRDefault="00316CE4" w:rsidP="00B3777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B37773" w:rsidRPr="00B37773" w:rsidRDefault="00B37773" w:rsidP="00B37773">
            <w:pPr>
              <w:pStyle w:val="ListBullet"/>
              <w:rPr>
                <w:bCs/>
                <w:lang w:val="en-PH"/>
              </w:rPr>
            </w:pPr>
            <w:r w:rsidRPr="00B37773">
              <w:rPr>
                <w:lang w:val="en-PH"/>
              </w:rPr>
              <w:t>It is important to monitor yourself, and the organization you work for is a skill that most people do not possess but should to deliver the perfect customer services</w:t>
            </w:r>
          </w:p>
          <w:p w:rsidR="00F904FC" w:rsidRPr="00F17BFD" w:rsidRDefault="00F904FC" w:rsidP="00B37773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F17BFD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F17BFD" w:rsidRDefault="00AC7C34" w:rsidP="00075B13">
            <w:pPr>
              <w:pStyle w:val="Icons"/>
              <w:rPr>
                <w:sz w:val="20"/>
                <w:szCs w:val="20"/>
              </w:rPr>
            </w:pPr>
          </w:p>
        </w:tc>
        <w:tc>
          <w:tcPr>
            <w:tcW w:w="8649" w:type="dxa"/>
          </w:tcPr>
          <w:p w:rsidR="00AC7C34" w:rsidRPr="00F17BFD" w:rsidRDefault="00AC7C34" w:rsidP="00AD6216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</w:tr>
    </w:tbl>
    <w:p w:rsidR="007063AF" w:rsidRPr="00F17BFD" w:rsidRDefault="007063AF" w:rsidP="00316CE4">
      <w:pPr>
        <w:rPr>
          <w:sz w:val="20"/>
          <w:szCs w:val="20"/>
        </w:rPr>
      </w:pPr>
      <w:bookmarkStart w:id="0" w:name="_GoBack"/>
      <w:bookmarkEnd w:id="0"/>
    </w:p>
    <w:sectPr w:rsidR="007063AF" w:rsidRPr="00F17BFD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5A" w:rsidRDefault="0091445A" w:rsidP="00F534FB">
      <w:pPr>
        <w:spacing w:after="0"/>
      </w:pPr>
      <w:r>
        <w:separator/>
      </w:r>
    </w:p>
  </w:endnote>
  <w:endnote w:type="continuationSeparator" w:id="0">
    <w:p w:rsidR="0091445A" w:rsidRDefault="0091445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303050204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5A" w:rsidRDefault="0091445A" w:rsidP="00F534FB">
      <w:pPr>
        <w:spacing w:after="0"/>
      </w:pPr>
      <w:r>
        <w:separator/>
      </w:r>
    </w:p>
  </w:footnote>
  <w:footnote w:type="continuationSeparator" w:id="0">
    <w:p w:rsidR="0091445A" w:rsidRDefault="0091445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D583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A82B6C"/>
    <w:multiLevelType w:val="multilevel"/>
    <w:tmpl w:val="F76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35DF2"/>
    <w:multiLevelType w:val="multilevel"/>
    <w:tmpl w:val="B95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9521A"/>
    <w:multiLevelType w:val="multilevel"/>
    <w:tmpl w:val="DF1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F3918"/>
    <w:multiLevelType w:val="multilevel"/>
    <w:tmpl w:val="087A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F1831"/>
    <w:multiLevelType w:val="hybridMultilevel"/>
    <w:tmpl w:val="860CE2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12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63AF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445A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7773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BF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17B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B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956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ACD8FC95754BC8AB0F0F5F3BEB9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2A7AF-2379-4C13-99DD-EC0FF85ECFA5}"/>
      </w:docPartPr>
      <w:docPartBody>
        <w:p w:rsidR="00000000" w:rsidRDefault="00334BFA">
          <w:pPr>
            <w:pStyle w:val="CBACD8FC95754BC8AB0F0F5F3BEB91B1"/>
          </w:pPr>
          <w:r w:rsidRPr="00D85CA4">
            <w:t>Objective</w:t>
          </w:r>
        </w:p>
      </w:docPartBody>
    </w:docPart>
    <w:docPart>
      <w:docPartPr>
        <w:name w:val="56632F2DF16B4D16AAF474CCA79F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CA4C-B87A-4C1D-BCCE-4992E40E8B5F}"/>
      </w:docPartPr>
      <w:docPartBody>
        <w:p w:rsidR="00000000" w:rsidRDefault="00334BFA">
          <w:pPr>
            <w:pStyle w:val="56632F2DF16B4D16AAF474CCA79FBC06"/>
          </w:pPr>
          <w:r w:rsidRPr="00565B06">
            <w:t>Education</w:t>
          </w:r>
        </w:p>
      </w:docPartBody>
    </w:docPart>
    <w:docPart>
      <w:docPartPr>
        <w:name w:val="0FDB1DB879064012A981689A08BF3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E60A4-8F08-4468-990E-9A260B975145}"/>
      </w:docPartPr>
      <w:docPartBody>
        <w:p w:rsidR="00000000" w:rsidRDefault="00334BFA">
          <w:pPr>
            <w:pStyle w:val="0FDB1DB879064012A981689A08BF37C3"/>
          </w:pPr>
          <w:r w:rsidRPr="00565B06">
            <w:t>Experience</w:t>
          </w:r>
        </w:p>
      </w:docPartBody>
    </w:docPart>
    <w:docPart>
      <w:docPartPr>
        <w:name w:val="179BAAB78AE647A79FF7B73D2D52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FEC13-A42C-44AF-8907-95A55CBCFECF}"/>
      </w:docPartPr>
      <w:docPartBody>
        <w:p w:rsidR="00000000" w:rsidRDefault="00334BFA">
          <w:pPr>
            <w:pStyle w:val="179BAAB78AE647A79FF7B73D2D528D73"/>
          </w:pPr>
          <w:r w:rsidRPr="00565B06">
            <w:t>Skills</w:t>
          </w:r>
        </w:p>
      </w:docPartBody>
    </w:docPart>
    <w:docPart>
      <w:docPartPr>
        <w:name w:val="22376F10510E4DFDACBCDCCA9036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5FCBF-B01E-44CB-A4C4-0A0DB5A7588F}"/>
      </w:docPartPr>
      <w:docPartBody>
        <w:p w:rsidR="00000000" w:rsidRDefault="00254675" w:rsidP="00254675">
          <w:pPr>
            <w:pStyle w:val="22376F10510E4DFDACBCDCCA90363222"/>
          </w:pPr>
          <w:r w:rsidRPr="009D0878">
            <w:t>Address</w:t>
          </w:r>
        </w:p>
      </w:docPartBody>
    </w:docPart>
    <w:docPart>
      <w:docPartPr>
        <w:name w:val="CBF9853EC497469680BCC7D3FC711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186DD-A9FE-4B82-B54F-978DE2930B78}"/>
      </w:docPartPr>
      <w:docPartBody>
        <w:p w:rsidR="00000000" w:rsidRDefault="00254675" w:rsidP="00254675">
          <w:pPr>
            <w:pStyle w:val="CBF9853EC497469680BCC7D3FC711F31"/>
          </w:pPr>
          <w:r w:rsidRPr="009D0878">
            <w:t>Phone</w:t>
          </w:r>
        </w:p>
      </w:docPartBody>
    </w:docPart>
    <w:docPart>
      <w:docPartPr>
        <w:name w:val="68960EE8B92842FF8FCC0E66C8FB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711A-FA0F-4F59-900E-46557E029EAB}"/>
      </w:docPartPr>
      <w:docPartBody>
        <w:p w:rsidR="00000000" w:rsidRDefault="00254675" w:rsidP="00254675">
          <w:pPr>
            <w:pStyle w:val="68960EE8B92842FF8FCC0E66C8FB1877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303050204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5"/>
    <w:rsid w:val="00254675"/>
    <w:rsid w:val="0033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09F86258042C1AA7EADFB5065D230">
    <w:name w:val="C2609F86258042C1AA7EADFB5065D230"/>
  </w:style>
  <w:style w:type="paragraph" w:customStyle="1" w:styleId="41BAEF92C8D74321995144FD24D2531F">
    <w:name w:val="41BAEF92C8D74321995144FD24D2531F"/>
  </w:style>
  <w:style w:type="paragraph" w:customStyle="1" w:styleId="D87ABCDE15E74D2486E9861412C7D763">
    <w:name w:val="D87ABCDE15E74D2486E9861412C7D763"/>
  </w:style>
  <w:style w:type="paragraph" w:customStyle="1" w:styleId="46E461BB743444FFBF0154CA4E7A25C5">
    <w:name w:val="46E461BB743444FFBF0154CA4E7A25C5"/>
  </w:style>
  <w:style w:type="paragraph" w:customStyle="1" w:styleId="0A36CA1E71FF4BF7A6F8F4B77768623A">
    <w:name w:val="0A36CA1E71FF4BF7A6F8F4B77768623A"/>
  </w:style>
  <w:style w:type="paragraph" w:customStyle="1" w:styleId="8F40DA59BA004B3AA200EF7A0F1D0108">
    <w:name w:val="8F40DA59BA004B3AA200EF7A0F1D0108"/>
  </w:style>
  <w:style w:type="paragraph" w:customStyle="1" w:styleId="853CEC7B06CE40D385E80671EC4B8E0A">
    <w:name w:val="853CEC7B06CE40D385E80671EC4B8E0A"/>
  </w:style>
  <w:style w:type="paragraph" w:customStyle="1" w:styleId="CBACD8FC95754BC8AB0F0F5F3BEB91B1">
    <w:name w:val="CBACD8FC95754BC8AB0F0F5F3BEB91B1"/>
  </w:style>
  <w:style w:type="paragraph" w:customStyle="1" w:styleId="BB02BA326CAC467BA93DE248494B5B80">
    <w:name w:val="BB02BA326CAC467BA93DE248494B5B80"/>
  </w:style>
  <w:style w:type="paragraph" w:customStyle="1" w:styleId="56632F2DF16B4D16AAF474CCA79FBC06">
    <w:name w:val="56632F2DF16B4D16AAF474CCA79FBC06"/>
  </w:style>
  <w:style w:type="paragraph" w:customStyle="1" w:styleId="1812ACA356214810B387559FF3020370">
    <w:name w:val="1812ACA356214810B387559FF3020370"/>
  </w:style>
  <w:style w:type="character" w:styleId="Emphasis">
    <w:name w:val="Emphasis"/>
    <w:basedOn w:val="DefaultParagraphFont"/>
    <w:uiPriority w:val="11"/>
    <w:qFormat/>
    <w:rsid w:val="00254675"/>
    <w:rPr>
      <w:b w:val="0"/>
      <w:iCs/>
      <w:color w:val="657C9C" w:themeColor="text2" w:themeTint="BF"/>
      <w:sz w:val="26"/>
    </w:rPr>
  </w:style>
  <w:style w:type="paragraph" w:customStyle="1" w:styleId="351349C307904E6EB12E0D84DC71D4B4">
    <w:name w:val="351349C307904E6EB12E0D84DC71D4B4"/>
  </w:style>
  <w:style w:type="paragraph" w:customStyle="1" w:styleId="8CA0EB5791D940A49D0C9D5149F6C7EE">
    <w:name w:val="8CA0EB5791D940A49D0C9D5149F6C7EE"/>
  </w:style>
  <w:style w:type="paragraph" w:customStyle="1" w:styleId="CF8E991DC1054B08890E41BD631BC4DD">
    <w:name w:val="CF8E991DC1054B08890E41BD631BC4DD"/>
  </w:style>
  <w:style w:type="paragraph" w:customStyle="1" w:styleId="2EDC3E7245E64824B7EAAB33262F0C9D">
    <w:name w:val="2EDC3E7245E64824B7EAAB33262F0C9D"/>
  </w:style>
  <w:style w:type="paragraph" w:customStyle="1" w:styleId="7111DFC0AC81455794FC07F0563D098A">
    <w:name w:val="7111DFC0AC81455794FC07F0563D098A"/>
  </w:style>
  <w:style w:type="paragraph" w:customStyle="1" w:styleId="41D1989807C74ACD8C397B684C4E665E">
    <w:name w:val="41D1989807C74ACD8C397B684C4E665E"/>
  </w:style>
  <w:style w:type="paragraph" w:customStyle="1" w:styleId="2E272527138E4C6D838C2D8FA9463F43">
    <w:name w:val="2E272527138E4C6D838C2D8FA9463F43"/>
  </w:style>
  <w:style w:type="paragraph" w:customStyle="1" w:styleId="B548748AFDD348839A8FFC022B576565">
    <w:name w:val="B548748AFDD348839A8FFC022B576565"/>
  </w:style>
  <w:style w:type="paragraph" w:customStyle="1" w:styleId="1B07DFC29DE84CF79D53E501AECF8198">
    <w:name w:val="1B07DFC29DE84CF79D53E501AECF8198"/>
  </w:style>
  <w:style w:type="paragraph" w:customStyle="1" w:styleId="0FDB1DB879064012A981689A08BF37C3">
    <w:name w:val="0FDB1DB879064012A981689A08BF37C3"/>
  </w:style>
  <w:style w:type="paragraph" w:customStyle="1" w:styleId="67EEDED014CC4E23981F1B8ED2F4BBBF">
    <w:name w:val="67EEDED014CC4E23981F1B8ED2F4BBBF"/>
  </w:style>
  <w:style w:type="paragraph" w:customStyle="1" w:styleId="35E50222BC1D4526A8CD1CF8E2E750D3">
    <w:name w:val="35E50222BC1D4526A8CD1CF8E2E750D3"/>
  </w:style>
  <w:style w:type="paragraph" w:customStyle="1" w:styleId="0169C784CF914256B0C5F460C2E50C33">
    <w:name w:val="0169C784CF914256B0C5F460C2E50C33"/>
  </w:style>
  <w:style w:type="paragraph" w:customStyle="1" w:styleId="C663B2A5F78A40E4A0819F4F433C2509">
    <w:name w:val="C663B2A5F78A40E4A0819F4F433C2509"/>
  </w:style>
  <w:style w:type="paragraph" w:customStyle="1" w:styleId="95D2341CCD0F480FAE93CADDDB288285">
    <w:name w:val="95D2341CCD0F480FAE93CADDDB288285"/>
  </w:style>
  <w:style w:type="paragraph" w:customStyle="1" w:styleId="34E7FBDC16F046038988A8DACFE115FF">
    <w:name w:val="34E7FBDC16F046038988A8DACFE115FF"/>
  </w:style>
  <w:style w:type="paragraph" w:customStyle="1" w:styleId="E8D3D77F601842E4994E3C2A1AA13C26">
    <w:name w:val="E8D3D77F601842E4994E3C2A1AA13C26"/>
  </w:style>
  <w:style w:type="paragraph" w:customStyle="1" w:styleId="AF27E491942E48D39E0FCB0F4C8D3CE9">
    <w:name w:val="AF27E491942E48D39E0FCB0F4C8D3CE9"/>
  </w:style>
  <w:style w:type="paragraph" w:customStyle="1" w:styleId="BC3A889E520B4D5C9CA5D96F13A4F7B8">
    <w:name w:val="BC3A889E520B4D5C9CA5D96F13A4F7B8"/>
  </w:style>
  <w:style w:type="paragraph" w:customStyle="1" w:styleId="6718D8C2392842A89A8DAE87EC790F02">
    <w:name w:val="6718D8C2392842A89A8DAE87EC790F02"/>
  </w:style>
  <w:style w:type="paragraph" w:customStyle="1" w:styleId="179BAAB78AE647A79FF7B73D2D528D73">
    <w:name w:val="179BAAB78AE647A79FF7B73D2D528D73"/>
  </w:style>
  <w:style w:type="paragraph" w:customStyle="1" w:styleId="F651BE9A00B54CC7881AD060EA77BC9A">
    <w:name w:val="F651BE9A00B54CC7881AD060EA77BC9A"/>
  </w:style>
  <w:style w:type="paragraph" w:customStyle="1" w:styleId="7CE0BD09285148EF9E591B0D953DFA45">
    <w:name w:val="7CE0BD09285148EF9E591B0D953DFA45"/>
  </w:style>
  <w:style w:type="paragraph" w:customStyle="1" w:styleId="FCDF50759F344C92B7B413E54A504493">
    <w:name w:val="FCDF50759F344C92B7B413E54A504493"/>
  </w:style>
  <w:style w:type="paragraph" w:customStyle="1" w:styleId="1DAACD834CCC4430A2B4190B9366DC03">
    <w:name w:val="1DAACD834CCC4430A2B4190B9366DC03"/>
  </w:style>
  <w:style w:type="paragraph" w:customStyle="1" w:styleId="3102B59E91834DBD9140979BF5055EA2">
    <w:name w:val="3102B59E91834DBD9140979BF5055EA2"/>
  </w:style>
  <w:style w:type="paragraph" w:customStyle="1" w:styleId="98F2C22074F44920BC71C17B39F0FB23">
    <w:name w:val="98F2C22074F44920BC71C17B39F0FB23"/>
  </w:style>
  <w:style w:type="paragraph" w:customStyle="1" w:styleId="B117290D355E4005A989D30BC4AABE36">
    <w:name w:val="B117290D355E4005A989D30BC4AABE36"/>
  </w:style>
  <w:style w:type="paragraph" w:customStyle="1" w:styleId="E699C2C02A3A456A9FEC053B51AB58D4">
    <w:name w:val="E699C2C02A3A456A9FEC053B51AB58D4"/>
    <w:rsid w:val="00254675"/>
  </w:style>
  <w:style w:type="paragraph" w:customStyle="1" w:styleId="29B4F6440FDF43488DA9547068270D1F">
    <w:name w:val="29B4F6440FDF43488DA9547068270D1F"/>
    <w:rsid w:val="00254675"/>
  </w:style>
  <w:style w:type="paragraph" w:customStyle="1" w:styleId="71C7B90B7AC241FCB66976E05063D253">
    <w:name w:val="71C7B90B7AC241FCB66976E05063D253"/>
    <w:rsid w:val="00254675"/>
  </w:style>
  <w:style w:type="paragraph" w:customStyle="1" w:styleId="D56B29FCE70E47819CE9B1E6247F5CAC">
    <w:name w:val="D56B29FCE70E47819CE9B1E6247F5CAC"/>
    <w:rsid w:val="00254675"/>
  </w:style>
  <w:style w:type="paragraph" w:customStyle="1" w:styleId="BC7B08AC3F414D00BA257C5FDC2AD614">
    <w:name w:val="BC7B08AC3F414D00BA257C5FDC2AD614"/>
    <w:rsid w:val="00254675"/>
  </w:style>
  <w:style w:type="paragraph" w:customStyle="1" w:styleId="22376F10510E4DFDACBCDCCA90363222">
    <w:name w:val="22376F10510E4DFDACBCDCCA90363222"/>
    <w:rsid w:val="00254675"/>
  </w:style>
  <w:style w:type="paragraph" w:customStyle="1" w:styleId="CBF9853EC497469680BCC7D3FC711F31">
    <w:name w:val="CBF9853EC497469680BCC7D3FC711F31"/>
    <w:rsid w:val="00254675"/>
  </w:style>
  <w:style w:type="paragraph" w:customStyle="1" w:styleId="68960EE8B92842FF8FCC0E66C8FB1877">
    <w:name w:val="68960EE8B92842FF8FCC0E66C8FB1877"/>
    <w:rsid w:val="00254675"/>
  </w:style>
  <w:style w:type="paragraph" w:customStyle="1" w:styleId="EDA56801776841DB9326FEF2699F4FF8">
    <w:name w:val="EDA56801776841DB9326FEF2699F4FF8"/>
    <w:rsid w:val="00254675"/>
  </w:style>
  <w:style w:type="paragraph" w:customStyle="1" w:styleId="105DC2B04EDB42A09500E5F9FF9CF738">
    <w:name w:val="105DC2B04EDB42A09500E5F9FF9CF738"/>
    <w:rsid w:val="00254675"/>
  </w:style>
  <w:style w:type="paragraph" w:customStyle="1" w:styleId="D33026BEA31448AABAEDFCC3DC4D336D">
    <w:name w:val="D33026BEA31448AABAEDFCC3DC4D336D"/>
    <w:rsid w:val="00254675"/>
  </w:style>
  <w:style w:type="paragraph" w:customStyle="1" w:styleId="7D507A48C91748A8A45E1E871C4D802E">
    <w:name w:val="7D507A48C91748A8A45E1E871C4D802E"/>
    <w:rsid w:val="00254675"/>
  </w:style>
  <w:style w:type="paragraph" w:customStyle="1" w:styleId="231F5798C69C4D9CA1DB1E7B5BF73CB4">
    <w:name w:val="231F5798C69C4D9CA1DB1E7B5BF73CB4"/>
    <w:rsid w:val="00254675"/>
  </w:style>
  <w:style w:type="paragraph" w:customStyle="1" w:styleId="F34D380B93F14087809BB870D4BF6668">
    <w:name w:val="F34D380B93F14087809BB870D4BF6668"/>
    <w:rsid w:val="00254675"/>
  </w:style>
  <w:style w:type="paragraph" w:customStyle="1" w:styleId="C23DA30202F740CF8D7665C6989E9E56">
    <w:name w:val="C23DA30202F740CF8D7665C6989E9E56"/>
    <w:rsid w:val="00254675"/>
  </w:style>
  <w:style w:type="paragraph" w:customStyle="1" w:styleId="407C0FA354BB45819DBF7345CC478607">
    <w:name w:val="407C0FA354BB45819DBF7345CC478607"/>
    <w:rsid w:val="00254675"/>
  </w:style>
  <w:style w:type="paragraph" w:customStyle="1" w:styleId="7F2017AE3EDC46799133A9692CB7164D">
    <w:name w:val="7F2017AE3EDC46799133A9692CB7164D"/>
    <w:rsid w:val="00254675"/>
  </w:style>
  <w:style w:type="paragraph" w:customStyle="1" w:styleId="E1E6EC2E6654497780D17F466E934CDE">
    <w:name w:val="E1E6EC2E6654497780D17F466E934CDE"/>
    <w:rsid w:val="00254675"/>
  </w:style>
  <w:style w:type="paragraph" w:customStyle="1" w:styleId="50F98EC007F844D9A8BA5E8262B9406C">
    <w:name w:val="50F98EC007F844D9A8BA5E8262B9406C"/>
    <w:rsid w:val="00254675"/>
  </w:style>
  <w:style w:type="paragraph" w:customStyle="1" w:styleId="11B058ADC59E483D92FC7D90CB7188CE">
    <w:name w:val="11B058ADC59E483D92FC7D90CB7188CE"/>
    <w:rsid w:val="00254675"/>
  </w:style>
  <w:style w:type="paragraph" w:customStyle="1" w:styleId="56C0B8CB3C0C4EECA11227F41011E135">
    <w:name w:val="56C0B8CB3C0C4EECA11227F41011E135"/>
    <w:rsid w:val="00254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028. Talaga Proper, Brgy. Maybancal 
Morong, Rizal </CompanyAddress>
  <CompanyPhone>(+63) 928-015-7653</CompanyPhone>
  <CompanyFax/>
  <CompanyEmail>ramirezjorrel0@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2023-02-11T02:27:00Z</dcterms:created>
  <dcterms:modified xsi:type="dcterms:W3CDTF">2023-02-11T02:54:00Z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